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2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630"/>
        <w:gridCol w:w="6470"/>
      </w:tblGrid>
      <w:tr w:rsidR="001B2ABD" w:rsidTr="00DE4813">
        <w:trPr>
          <w:trHeight w:val="4410"/>
        </w:trPr>
        <w:tc>
          <w:tcPr>
            <w:tcW w:w="3690" w:type="dxa"/>
            <w:vAlign w:val="bottom"/>
          </w:tcPr>
          <w:p w:rsidR="001B2ABD" w:rsidRDefault="00D96411" w:rsidP="009B23E0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685925" cy="1685925"/>
                  <wp:effectExtent l="95250" t="95250" r="85725" b="857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llabo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ellips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1B2ABD" w:rsidRDefault="001B2ABD" w:rsidP="009B23E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E94708" w:rsidRDefault="00FF6519" w:rsidP="00E94708">
            <w:pPr>
              <w:pStyle w:val="Title"/>
              <w:rPr>
                <w:color w:val="548AB7" w:themeColor="accent1" w:themeShade="BF"/>
                <w:sz w:val="72"/>
              </w:rPr>
            </w:pPr>
            <w:r>
              <w:rPr>
                <w:color w:val="548AB7" w:themeColor="accent1" w:themeShade="BF"/>
                <w:sz w:val="72"/>
              </w:rPr>
              <w:t>&lt; Your N</w:t>
            </w:r>
            <w:bookmarkStart w:id="0" w:name="_GoBack"/>
            <w:bookmarkEnd w:id="0"/>
            <w:r>
              <w:rPr>
                <w:color w:val="548AB7" w:themeColor="accent1" w:themeShade="BF"/>
                <w:sz w:val="72"/>
              </w:rPr>
              <w:t>ame &gt;</w:t>
            </w:r>
          </w:p>
        </w:tc>
      </w:tr>
      <w:tr w:rsidR="001B2ABD" w:rsidTr="00DE4813">
        <w:tc>
          <w:tcPr>
            <w:tcW w:w="3690" w:type="dxa"/>
          </w:tcPr>
          <w:sdt>
            <w:sdtPr>
              <w:id w:val="-1711873194"/>
              <w:placeholder>
                <w:docPart w:val="A941BBB6504F418FB330E6E9336AFDEF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9B23E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7804A7" w:rsidRPr="00D46F36" w:rsidRDefault="007804A7" w:rsidP="00D46F36">
            <w:pPr>
              <w:rPr>
                <w:color w:val="B85A22" w:themeColor="accent2" w:themeShade="BF"/>
                <w:szCs w:val="20"/>
              </w:rPr>
            </w:pPr>
            <w:r w:rsidRPr="004E0A1F">
              <w:rPr>
                <w:sz w:val="22"/>
                <w:szCs w:val="20"/>
              </w:rPr>
              <w:t>Hell</w:t>
            </w:r>
            <w:r w:rsidR="00043239" w:rsidRPr="004E0A1F">
              <w:rPr>
                <w:sz w:val="22"/>
                <w:szCs w:val="20"/>
              </w:rPr>
              <w:t>o and thank you for viewing my curriculum vitae (CV)</w:t>
            </w:r>
            <w:r w:rsidRPr="004E0A1F">
              <w:rPr>
                <w:sz w:val="22"/>
                <w:szCs w:val="20"/>
              </w:rPr>
              <w:t xml:space="preserve">. I am </w:t>
            </w:r>
            <w:r w:rsidR="00D46F36" w:rsidRPr="00D46F36">
              <w:rPr>
                <w:color w:val="B85A22" w:themeColor="accent2" w:themeShade="BF"/>
                <w:szCs w:val="20"/>
              </w:rPr>
              <w:t xml:space="preserve">&lt;&lt; your </w:t>
            </w:r>
            <w:r w:rsidR="00D46F36">
              <w:rPr>
                <w:color w:val="B85A22" w:themeColor="accent2" w:themeShade="BF"/>
                <w:szCs w:val="20"/>
              </w:rPr>
              <w:t>Name</w:t>
            </w:r>
            <w:r w:rsidR="00D46F36" w:rsidRPr="00D46F36">
              <w:rPr>
                <w:color w:val="B85A22" w:themeColor="accent2" w:themeShade="BF"/>
                <w:szCs w:val="20"/>
              </w:rPr>
              <w:t xml:space="preserve"> &gt;&gt;</w:t>
            </w:r>
            <w:r w:rsidRPr="004E0A1F">
              <w:rPr>
                <w:sz w:val="22"/>
                <w:szCs w:val="20"/>
              </w:rPr>
              <w:t>,</w:t>
            </w:r>
            <w:r w:rsidR="00DE4813">
              <w:rPr>
                <w:sz w:val="22"/>
                <w:szCs w:val="20"/>
              </w:rPr>
              <w:t xml:space="preserve"> from </w:t>
            </w:r>
            <w:r w:rsidR="00D46F36" w:rsidRPr="00D46F36">
              <w:rPr>
                <w:color w:val="B85A22" w:themeColor="accent2" w:themeShade="BF"/>
                <w:szCs w:val="20"/>
              </w:rPr>
              <w:t xml:space="preserve">&lt;&lt; your </w:t>
            </w:r>
            <w:r w:rsidR="00D46F36">
              <w:rPr>
                <w:color w:val="B85A22" w:themeColor="accent2" w:themeShade="BF"/>
                <w:szCs w:val="20"/>
              </w:rPr>
              <w:t>State</w:t>
            </w:r>
            <w:r w:rsidR="00D46F36" w:rsidRPr="00D46F36">
              <w:rPr>
                <w:color w:val="B85A22" w:themeColor="accent2" w:themeShade="BF"/>
                <w:szCs w:val="20"/>
              </w:rPr>
              <w:t xml:space="preserve"> &gt;&gt;</w:t>
            </w:r>
            <w:r w:rsidR="00DE4813">
              <w:rPr>
                <w:sz w:val="22"/>
                <w:szCs w:val="20"/>
              </w:rPr>
              <w:t>, Nigeria. S</w:t>
            </w:r>
            <w:r w:rsidR="00FF6519">
              <w:rPr>
                <w:sz w:val="22"/>
                <w:szCs w:val="20"/>
              </w:rPr>
              <w:t xml:space="preserve">pecialize in </w:t>
            </w:r>
            <w:r w:rsidR="00667022">
              <w:rPr>
                <w:sz w:val="22"/>
                <w:szCs w:val="20"/>
              </w:rPr>
              <w:t>Programming</w:t>
            </w:r>
            <w:r w:rsidRPr="004E0A1F">
              <w:rPr>
                <w:sz w:val="22"/>
                <w:szCs w:val="20"/>
              </w:rPr>
              <w:t>.</w:t>
            </w:r>
          </w:p>
          <w:p w:rsidR="007804A7" w:rsidRPr="000B5A50" w:rsidRDefault="007804A7" w:rsidP="007804A7">
            <w:pPr>
              <w:rPr>
                <w:sz w:val="20"/>
                <w:szCs w:val="20"/>
              </w:rPr>
            </w:pPr>
          </w:p>
          <w:p w:rsidR="007804A7" w:rsidRPr="004E0A1F" w:rsidRDefault="007804A7" w:rsidP="007804A7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Other personal skills include:</w:t>
            </w:r>
          </w:p>
          <w:p w:rsidR="007804A7" w:rsidRDefault="007804A7" w:rsidP="007804A7">
            <w:pPr>
              <w:rPr>
                <w:sz w:val="22"/>
                <w:szCs w:val="20"/>
              </w:rPr>
            </w:pPr>
          </w:p>
          <w:p w:rsidR="004E0A1F" w:rsidRDefault="004E0A1F" w:rsidP="007804A7">
            <w:pPr>
              <w:rPr>
                <w:sz w:val="22"/>
                <w:szCs w:val="20"/>
              </w:rPr>
            </w:pPr>
          </w:p>
          <w:p w:rsidR="004E0A1F" w:rsidRPr="004E0A1F" w:rsidRDefault="004E0A1F" w:rsidP="007804A7">
            <w:pPr>
              <w:rPr>
                <w:sz w:val="22"/>
                <w:szCs w:val="20"/>
              </w:rPr>
            </w:pPr>
          </w:p>
          <w:p w:rsidR="007804A7" w:rsidRPr="004E0A1F" w:rsidRDefault="007804A7" w:rsidP="007804A7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SOFT SKILL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Time management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Excellent Interpersonal relationship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Good communication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Multitasking</w:t>
            </w:r>
          </w:p>
          <w:p w:rsidR="007804A7" w:rsidRPr="004E0A1F" w:rsidRDefault="007804A7" w:rsidP="007804A7">
            <w:pPr>
              <w:rPr>
                <w:sz w:val="22"/>
                <w:szCs w:val="20"/>
              </w:rPr>
            </w:pPr>
          </w:p>
          <w:p w:rsidR="00036450" w:rsidRPr="004E0A1F" w:rsidRDefault="007804A7" w:rsidP="007804A7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 xml:space="preserve">HARD SKILL </w:t>
            </w:r>
          </w:p>
          <w:p w:rsidR="00036450" w:rsidRDefault="007804A7" w:rsidP="007804A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Graphics and Video Editing</w:t>
            </w:r>
          </w:p>
          <w:p w:rsidR="00C31228" w:rsidRPr="004E0A1F" w:rsidRDefault="00EA789A" w:rsidP="007804A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Figma</w:t>
            </w:r>
            <w:r w:rsidR="00240706">
              <w:rPr>
                <w:sz w:val="22"/>
                <w:szCs w:val="20"/>
              </w:rPr>
              <w:t xml:space="preserve"> </w:t>
            </w:r>
            <w:r w:rsidR="003576B5">
              <w:rPr>
                <w:sz w:val="22"/>
                <w:szCs w:val="20"/>
              </w:rPr>
              <w:t>etc.</w:t>
            </w:r>
          </w:p>
          <w:p w:rsidR="007804A7" w:rsidRDefault="007804A7" w:rsidP="007804A7">
            <w:pPr>
              <w:rPr>
                <w:sz w:val="22"/>
                <w:szCs w:val="20"/>
              </w:rPr>
            </w:pPr>
          </w:p>
          <w:p w:rsidR="004E0A1F" w:rsidRDefault="004E0A1F" w:rsidP="007804A7">
            <w:pPr>
              <w:rPr>
                <w:sz w:val="22"/>
                <w:szCs w:val="20"/>
              </w:rPr>
            </w:pPr>
          </w:p>
          <w:p w:rsidR="004E0A1F" w:rsidRPr="004E0A1F" w:rsidRDefault="004E0A1F" w:rsidP="007804A7">
            <w:pPr>
              <w:rPr>
                <w:sz w:val="22"/>
                <w:szCs w:val="20"/>
              </w:rPr>
            </w:pPr>
          </w:p>
          <w:p w:rsidR="007804A7" w:rsidRPr="004E0A1F" w:rsidRDefault="007804A7" w:rsidP="007804A7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 xml:space="preserve">I’m a purpose-driven person, </w:t>
            </w:r>
            <w:r w:rsidR="00240706">
              <w:rPr>
                <w:sz w:val="22"/>
                <w:szCs w:val="20"/>
              </w:rPr>
              <w:t>which</w:t>
            </w:r>
            <w:r w:rsidRPr="004E0A1F">
              <w:rPr>
                <w:sz w:val="22"/>
                <w:szCs w:val="20"/>
              </w:rPr>
              <w:t xml:space="preserve"> is why I made a conscious decision to invest in my growth and upgr</w:t>
            </w:r>
            <w:r w:rsidR="003576B5">
              <w:rPr>
                <w:sz w:val="22"/>
                <w:szCs w:val="20"/>
              </w:rPr>
              <w:t>ade myself with the above knowledge.</w:t>
            </w:r>
          </w:p>
          <w:p w:rsidR="007804A7" w:rsidRDefault="007804A7" w:rsidP="007804A7">
            <w:pPr>
              <w:rPr>
                <w:sz w:val="20"/>
                <w:szCs w:val="20"/>
              </w:rPr>
            </w:pPr>
          </w:p>
          <w:p w:rsidR="004E0A1F" w:rsidRDefault="004E0A1F" w:rsidP="007804A7">
            <w:pPr>
              <w:rPr>
                <w:sz w:val="20"/>
                <w:szCs w:val="20"/>
              </w:rPr>
            </w:pPr>
          </w:p>
          <w:p w:rsidR="004E0A1F" w:rsidRDefault="004E0A1F" w:rsidP="007804A7">
            <w:pPr>
              <w:rPr>
                <w:sz w:val="20"/>
                <w:szCs w:val="20"/>
              </w:rPr>
            </w:pPr>
          </w:p>
          <w:p w:rsidR="004E0A1F" w:rsidRDefault="004E0A1F" w:rsidP="007804A7">
            <w:pPr>
              <w:rPr>
                <w:sz w:val="20"/>
                <w:szCs w:val="20"/>
              </w:rPr>
            </w:pPr>
          </w:p>
          <w:p w:rsidR="004E0A1F" w:rsidRPr="000B5A50" w:rsidRDefault="004E0A1F" w:rsidP="007804A7">
            <w:pPr>
              <w:rPr>
                <w:sz w:val="20"/>
                <w:szCs w:val="20"/>
              </w:rPr>
            </w:pPr>
          </w:p>
          <w:p w:rsidR="00240706" w:rsidRDefault="00240706" w:rsidP="007804A7">
            <w:pPr>
              <w:rPr>
                <w:sz w:val="22"/>
                <w:szCs w:val="20"/>
              </w:rPr>
            </w:pPr>
          </w:p>
          <w:p w:rsidR="00240706" w:rsidRDefault="00240706" w:rsidP="007804A7">
            <w:pPr>
              <w:rPr>
                <w:sz w:val="22"/>
                <w:szCs w:val="20"/>
              </w:rPr>
            </w:pPr>
          </w:p>
          <w:p w:rsidR="00240706" w:rsidRDefault="00240706" w:rsidP="007804A7">
            <w:pPr>
              <w:rPr>
                <w:sz w:val="22"/>
                <w:szCs w:val="20"/>
              </w:rPr>
            </w:pPr>
          </w:p>
          <w:p w:rsidR="007804A7" w:rsidRPr="004E0A1F" w:rsidRDefault="007804A7" w:rsidP="007804A7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What’s more?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I take my work seriously by sticking to my words and timing.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I make sure to give value to my work.</w:t>
            </w:r>
          </w:p>
          <w:p w:rsidR="007804A7" w:rsidRPr="004E0A1F" w:rsidRDefault="007804A7" w:rsidP="007804A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 xml:space="preserve">I have </w:t>
            </w:r>
            <w:r w:rsidR="00703261" w:rsidRPr="004E0A1F">
              <w:rPr>
                <w:sz w:val="22"/>
                <w:szCs w:val="20"/>
              </w:rPr>
              <w:t>great client relationship management.</w:t>
            </w:r>
          </w:p>
          <w:p w:rsidR="00AB4902" w:rsidRPr="000B5A50" w:rsidRDefault="00AB4902" w:rsidP="00AB4902">
            <w:pPr>
              <w:rPr>
                <w:sz w:val="20"/>
                <w:szCs w:val="20"/>
              </w:rPr>
            </w:pPr>
          </w:p>
          <w:p w:rsidR="00D441BA" w:rsidRDefault="00D441BA" w:rsidP="00AB4902">
            <w:pPr>
              <w:rPr>
                <w:sz w:val="20"/>
                <w:szCs w:val="20"/>
              </w:rPr>
            </w:pPr>
          </w:p>
          <w:p w:rsidR="00D441BA" w:rsidRDefault="00D441BA" w:rsidP="00AB4902">
            <w:pPr>
              <w:rPr>
                <w:sz w:val="20"/>
                <w:szCs w:val="20"/>
              </w:rPr>
            </w:pPr>
          </w:p>
          <w:p w:rsidR="000B5A50" w:rsidRPr="004E0A1F" w:rsidRDefault="00AB4902" w:rsidP="00D441BA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I look forward to connecting and working with you.</w:t>
            </w:r>
          </w:p>
          <w:p w:rsidR="00D441BA" w:rsidRDefault="00D441BA" w:rsidP="00D441BA">
            <w:pPr>
              <w:rPr>
                <w:sz w:val="20"/>
                <w:szCs w:val="20"/>
              </w:rPr>
            </w:pPr>
          </w:p>
          <w:p w:rsidR="004E0A1F" w:rsidRDefault="004E0A1F" w:rsidP="00D441BA">
            <w:pPr>
              <w:rPr>
                <w:sz w:val="20"/>
                <w:szCs w:val="20"/>
              </w:rPr>
            </w:pPr>
          </w:p>
          <w:p w:rsidR="004E0A1F" w:rsidRDefault="004E0A1F" w:rsidP="00D441BA">
            <w:pPr>
              <w:rPr>
                <w:sz w:val="20"/>
                <w:szCs w:val="20"/>
              </w:rPr>
            </w:pPr>
          </w:p>
          <w:p w:rsidR="004E0A1F" w:rsidRPr="00D441BA" w:rsidRDefault="004E0A1F" w:rsidP="00D441BA">
            <w:pPr>
              <w:rPr>
                <w:sz w:val="20"/>
                <w:szCs w:val="20"/>
              </w:rPr>
            </w:pPr>
          </w:p>
          <w:sdt>
            <w:sdtPr>
              <w:id w:val="-1954003311"/>
              <w:placeholder>
                <w:docPart w:val="EC5505684CC342D8A9E75E97729B3365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9B23E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Pr="004E0A1F" w:rsidRDefault="00D346FC" w:rsidP="009B23E0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Address:</w:t>
            </w:r>
          </w:p>
          <w:p w:rsidR="00D46F36" w:rsidRPr="00D46F36" w:rsidRDefault="00D46F36" w:rsidP="00D46F36">
            <w:pPr>
              <w:rPr>
                <w:color w:val="B85A22" w:themeColor="accent2" w:themeShade="BF"/>
                <w:szCs w:val="20"/>
              </w:rPr>
            </w:pPr>
            <w:r w:rsidRPr="00D46F36">
              <w:rPr>
                <w:color w:val="B85A22" w:themeColor="accent2" w:themeShade="BF"/>
                <w:szCs w:val="20"/>
              </w:rPr>
              <w:t xml:space="preserve">&lt;&lt; your </w:t>
            </w:r>
            <w:r>
              <w:rPr>
                <w:color w:val="B85A22" w:themeColor="accent2" w:themeShade="BF"/>
                <w:szCs w:val="20"/>
              </w:rPr>
              <w:t>Address</w:t>
            </w:r>
            <w:r w:rsidRPr="00D46F36">
              <w:rPr>
                <w:color w:val="B85A22" w:themeColor="accent2" w:themeShade="BF"/>
                <w:szCs w:val="20"/>
              </w:rPr>
              <w:t xml:space="preserve"> &gt;&gt;</w:t>
            </w:r>
          </w:p>
          <w:p w:rsidR="004D3011" w:rsidRPr="004E0A1F" w:rsidRDefault="004D3011" w:rsidP="009B23E0">
            <w:pPr>
              <w:rPr>
                <w:sz w:val="22"/>
                <w:szCs w:val="20"/>
              </w:rPr>
            </w:pPr>
          </w:p>
          <w:sdt>
            <w:sdtPr>
              <w:rPr>
                <w:sz w:val="22"/>
                <w:szCs w:val="20"/>
              </w:rPr>
              <w:id w:val="1328011433"/>
              <w:placeholder>
                <w:docPart w:val="68B9F6DAA9BE411888D9886F900AD653"/>
              </w:placeholder>
              <w:temporary/>
              <w:showingPlcHdr/>
              <w15:appearance w15:val="hidden"/>
            </w:sdtPr>
            <w:sdtEndPr/>
            <w:sdtContent>
              <w:p w:rsidR="00D346FC" w:rsidRPr="004E0A1F" w:rsidRDefault="00D346FC" w:rsidP="00D346FC">
                <w:pPr>
                  <w:rPr>
                    <w:sz w:val="22"/>
                    <w:szCs w:val="20"/>
                  </w:rPr>
                </w:pPr>
                <w:r w:rsidRPr="004E0A1F">
                  <w:rPr>
                    <w:sz w:val="22"/>
                    <w:szCs w:val="20"/>
                  </w:rPr>
                  <w:t>PHONE:</w:t>
                </w:r>
              </w:p>
            </w:sdtContent>
          </w:sdt>
          <w:p w:rsidR="00D46F36" w:rsidRPr="00D46F36" w:rsidRDefault="00D46F36" w:rsidP="00D46F36">
            <w:pPr>
              <w:rPr>
                <w:color w:val="B85A22" w:themeColor="accent2" w:themeShade="BF"/>
                <w:szCs w:val="20"/>
              </w:rPr>
            </w:pPr>
            <w:r w:rsidRPr="00D46F36">
              <w:rPr>
                <w:color w:val="B85A22" w:themeColor="accent2" w:themeShade="BF"/>
                <w:szCs w:val="20"/>
              </w:rPr>
              <w:t xml:space="preserve">&lt;&lt; your </w:t>
            </w:r>
            <w:r>
              <w:rPr>
                <w:color w:val="B85A22" w:themeColor="accent2" w:themeShade="BF"/>
                <w:szCs w:val="20"/>
              </w:rPr>
              <w:t>Phone</w:t>
            </w:r>
            <w:r w:rsidRPr="00D46F36">
              <w:rPr>
                <w:color w:val="B85A22" w:themeColor="accent2" w:themeShade="BF"/>
                <w:szCs w:val="20"/>
              </w:rPr>
              <w:t xml:space="preserve"> &gt;&gt;</w:t>
            </w:r>
          </w:p>
          <w:p w:rsidR="00D346FC" w:rsidRPr="004E0A1F" w:rsidRDefault="00D346FC" w:rsidP="009B23E0">
            <w:pPr>
              <w:rPr>
                <w:sz w:val="22"/>
                <w:szCs w:val="20"/>
              </w:rPr>
            </w:pPr>
          </w:p>
          <w:p w:rsidR="00702A91" w:rsidRPr="004E0A1F" w:rsidRDefault="00702A91" w:rsidP="00702A91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Date of Birth:</w:t>
            </w:r>
          </w:p>
          <w:p w:rsidR="00D46F36" w:rsidRPr="00D46F36" w:rsidRDefault="00D46F36" w:rsidP="00D46F36">
            <w:pPr>
              <w:rPr>
                <w:color w:val="B85A22" w:themeColor="accent2" w:themeShade="BF"/>
                <w:szCs w:val="20"/>
              </w:rPr>
            </w:pPr>
            <w:r w:rsidRPr="00D46F36">
              <w:rPr>
                <w:color w:val="B85A22" w:themeColor="accent2" w:themeShade="BF"/>
                <w:szCs w:val="20"/>
              </w:rPr>
              <w:t xml:space="preserve">&lt;&lt; your </w:t>
            </w:r>
            <w:r>
              <w:rPr>
                <w:color w:val="B85A22" w:themeColor="accent2" w:themeShade="BF"/>
                <w:szCs w:val="20"/>
              </w:rPr>
              <w:t>DOB</w:t>
            </w:r>
            <w:r w:rsidRPr="00D46F36">
              <w:rPr>
                <w:color w:val="B85A22" w:themeColor="accent2" w:themeShade="BF"/>
                <w:szCs w:val="20"/>
              </w:rPr>
              <w:t xml:space="preserve"> &gt;&gt;</w:t>
            </w:r>
          </w:p>
          <w:p w:rsidR="00702A91" w:rsidRPr="000B5A50" w:rsidRDefault="00702A91" w:rsidP="009B23E0">
            <w:pPr>
              <w:rPr>
                <w:sz w:val="20"/>
                <w:szCs w:val="20"/>
              </w:rPr>
            </w:pPr>
          </w:p>
          <w:p w:rsidR="004D3011" w:rsidRDefault="006514C3" w:rsidP="009B23E0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LinkedIn:</w:t>
            </w:r>
          </w:p>
          <w:p w:rsidR="00D46F36" w:rsidRPr="00D46F36" w:rsidRDefault="00D46F36" w:rsidP="009B23E0">
            <w:pPr>
              <w:rPr>
                <w:color w:val="B85A22" w:themeColor="accent2" w:themeShade="BF"/>
                <w:szCs w:val="20"/>
              </w:rPr>
            </w:pPr>
            <w:r w:rsidRPr="00D46F36">
              <w:rPr>
                <w:color w:val="B85A22" w:themeColor="accent2" w:themeShade="BF"/>
                <w:szCs w:val="20"/>
              </w:rPr>
              <w:t>&lt;&lt;</w:t>
            </w:r>
            <w:r>
              <w:rPr>
                <w:color w:val="B85A22" w:themeColor="accent2" w:themeShade="BF"/>
                <w:szCs w:val="20"/>
              </w:rPr>
              <w:t xml:space="preserve"> your L</w:t>
            </w:r>
            <w:r w:rsidRPr="00D46F36">
              <w:rPr>
                <w:color w:val="B85A22" w:themeColor="accent2" w:themeShade="BF"/>
                <w:szCs w:val="20"/>
              </w:rPr>
              <w:t>inkedIn &gt;&gt;</w:t>
            </w:r>
          </w:p>
          <w:p w:rsidR="004D3011" w:rsidRDefault="004D3011" w:rsidP="009B23E0"/>
          <w:sdt>
            <w:sdtPr>
              <w:id w:val="-240260293"/>
              <w:placeholder>
                <w:docPart w:val="2AB2A0A82C4F4D5ABAC648B3C8C52C2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9B23E0">
                <w:r w:rsidRPr="004E0A1F">
                  <w:rPr>
                    <w:sz w:val="20"/>
                  </w:rPr>
                  <w:t>EMAIL:</w:t>
                </w:r>
              </w:p>
            </w:sdtContent>
          </w:sdt>
          <w:p w:rsidR="00D46F36" w:rsidRPr="00D46F36" w:rsidRDefault="00D46F36" w:rsidP="00D46F36">
            <w:pPr>
              <w:rPr>
                <w:color w:val="B85A22" w:themeColor="accent2" w:themeShade="BF"/>
                <w:szCs w:val="20"/>
              </w:rPr>
            </w:pPr>
            <w:r w:rsidRPr="00D46F36">
              <w:rPr>
                <w:color w:val="B85A22" w:themeColor="accent2" w:themeShade="BF"/>
                <w:szCs w:val="20"/>
              </w:rPr>
              <w:t>&lt;&lt;</w:t>
            </w:r>
            <w:r>
              <w:rPr>
                <w:color w:val="B85A22" w:themeColor="accent2" w:themeShade="BF"/>
                <w:szCs w:val="20"/>
              </w:rPr>
              <w:t xml:space="preserve"> your Email </w:t>
            </w:r>
            <w:r w:rsidRPr="00D46F36">
              <w:rPr>
                <w:color w:val="B85A22" w:themeColor="accent2" w:themeShade="BF"/>
                <w:szCs w:val="20"/>
              </w:rPr>
              <w:t>&gt;&gt;</w:t>
            </w:r>
          </w:p>
          <w:p w:rsidR="00D46F36" w:rsidRDefault="00D46F36" w:rsidP="009B23E0"/>
          <w:p w:rsidR="00183D67" w:rsidRDefault="00183D67" w:rsidP="009B23E0">
            <w:pPr>
              <w:pStyle w:val="Heading3"/>
            </w:pPr>
          </w:p>
          <w:sdt>
            <w:sdtPr>
              <w:id w:val="-1444214663"/>
              <w:placeholder>
                <w:docPart w:val="56EE74FED7FD40C1A4BF68DFF6A8E6F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9B23E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E0A1F" w:rsidRDefault="006C6548" w:rsidP="009B23E0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Reading</w:t>
            </w:r>
          </w:p>
          <w:p w:rsidR="004D3011" w:rsidRPr="004E0A1F" w:rsidRDefault="006C6548" w:rsidP="009B23E0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Swimming</w:t>
            </w:r>
          </w:p>
          <w:p w:rsidR="004D3011" w:rsidRPr="004E0A1F" w:rsidRDefault="006C6548" w:rsidP="009B23E0">
            <w:pPr>
              <w:rPr>
                <w:sz w:val="22"/>
                <w:szCs w:val="20"/>
              </w:rPr>
            </w:pPr>
            <w:r w:rsidRPr="004E0A1F">
              <w:rPr>
                <w:sz w:val="22"/>
                <w:szCs w:val="20"/>
              </w:rPr>
              <w:t>Football</w:t>
            </w:r>
          </w:p>
          <w:p w:rsidR="004D3011" w:rsidRPr="004D3011" w:rsidRDefault="006C6548" w:rsidP="006C6548">
            <w:r w:rsidRPr="004E0A1F">
              <w:rPr>
                <w:sz w:val="22"/>
                <w:szCs w:val="20"/>
              </w:rPr>
              <w:t>Traveling</w:t>
            </w:r>
          </w:p>
        </w:tc>
        <w:tc>
          <w:tcPr>
            <w:tcW w:w="630" w:type="dxa"/>
          </w:tcPr>
          <w:p w:rsidR="001B2ABD" w:rsidRDefault="001B2ABD" w:rsidP="009B23E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E15F4" w:rsidRPr="001E15F4" w:rsidRDefault="000813E3" w:rsidP="001E15F4">
            <w:pPr>
              <w:pStyle w:val="Heading2"/>
              <w:spacing w:before="0"/>
              <w:rPr>
                <w:rFonts w:ascii="Bahnschrift SemiLight" w:hAnsi="Bahnschrift SemiLight"/>
                <w:b w:val="0"/>
                <w:sz w:val="20"/>
              </w:rPr>
            </w:pPr>
            <w:r>
              <w:rPr>
                <w:rFonts w:ascii="Bahnschrift SemiLight" w:hAnsi="Bahnschrift SemiLight"/>
                <w:b w:val="0"/>
                <w:sz w:val="20"/>
              </w:rPr>
              <w:t>WEB DESIGNER || FRONTEND DEVELOPER</w:t>
            </w:r>
          </w:p>
          <w:p w:rsidR="001E15F4" w:rsidRDefault="001E15F4" w:rsidP="009B23E0">
            <w:pPr>
              <w:pStyle w:val="Heading2"/>
            </w:pPr>
          </w:p>
          <w:sdt>
            <w:sdtPr>
              <w:id w:val="1049110328"/>
              <w:placeholder>
                <w:docPart w:val="CBCFB3F1A9FD493F95629A3DCD3E4080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9B23E0">
                <w:pPr>
                  <w:pStyle w:val="Heading2"/>
                </w:pPr>
                <w:r w:rsidRPr="009C5F13">
                  <w:rPr>
                    <w:b w:val="0"/>
                    <w:sz w:val="28"/>
                  </w:rPr>
                  <w:t>EDUCATION</w:t>
                </w:r>
              </w:p>
            </w:sdtContent>
          </w:sdt>
          <w:p w:rsidR="00036450" w:rsidRPr="00DA11C0" w:rsidRDefault="00B07E22" w:rsidP="00D310D8">
            <w:pPr>
              <w:pStyle w:val="Heading4"/>
              <w:spacing w:line="360" w:lineRule="auto"/>
              <w:rPr>
                <w:b w:val="0"/>
                <w:sz w:val="24"/>
              </w:rPr>
            </w:pPr>
            <w:r w:rsidRPr="00DA11C0">
              <w:rPr>
                <w:sz w:val="24"/>
              </w:rPr>
              <w:t>Software Engineering</w:t>
            </w:r>
            <w:r w:rsidRPr="00DA11C0">
              <w:rPr>
                <w:b w:val="0"/>
                <w:sz w:val="24"/>
              </w:rPr>
              <w:t xml:space="preserve"> – Africa Leadership Group (ALx)</w:t>
            </w:r>
          </w:p>
          <w:p w:rsidR="00036450" w:rsidRPr="00183D67" w:rsidRDefault="005E1A6C" w:rsidP="00D310D8">
            <w:pPr>
              <w:pStyle w:val="Date"/>
              <w:spacing w:line="360" w:lineRule="auto"/>
              <w:rPr>
                <w:sz w:val="22"/>
              </w:rPr>
            </w:pPr>
            <w:r w:rsidRPr="00183D67">
              <w:rPr>
                <w:sz w:val="22"/>
              </w:rPr>
              <w:t xml:space="preserve">August </w:t>
            </w:r>
            <w:r w:rsidR="000163EF" w:rsidRPr="00183D67">
              <w:rPr>
                <w:sz w:val="22"/>
              </w:rPr>
              <w:t xml:space="preserve">– August </w:t>
            </w:r>
            <w:r w:rsidR="000163EF" w:rsidRPr="00DA11C0">
              <w:rPr>
                <w:b/>
                <w:sz w:val="22"/>
              </w:rPr>
              <w:t>2023</w:t>
            </w:r>
            <w:r w:rsidR="00036450" w:rsidRPr="00183D67">
              <w:rPr>
                <w:sz w:val="22"/>
              </w:rPr>
              <w:t xml:space="preserve"> </w:t>
            </w:r>
            <w:r w:rsidR="00A66BF9">
              <w:rPr>
                <w:sz w:val="22"/>
              </w:rPr>
              <w:t>&gt;&gt;</w:t>
            </w:r>
            <w:r w:rsidR="00036450" w:rsidRPr="00183D67">
              <w:rPr>
                <w:sz w:val="22"/>
              </w:rPr>
              <w:t xml:space="preserve"> </w:t>
            </w:r>
            <w:r w:rsidRPr="00183D67">
              <w:rPr>
                <w:sz w:val="22"/>
              </w:rPr>
              <w:t>Awaiting Certificate</w:t>
            </w:r>
          </w:p>
          <w:p w:rsidR="004D3011" w:rsidRDefault="005E1A6C" w:rsidP="00FF6519">
            <w:pPr>
              <w:spacing w:line="360" w:lineRule="auto"/>
              <w:rPr>
                <w:sz w:val="22"/>
              </w:rPr>
            </w:pPr>
            <w:r w:rsidRPr="00CB7CC7">
              <w:rPr>
                <w:sz w:val="22"/>
              </w:rPr>
              <w:t>Efficient in C Programing, Graphic Programing, Unix, Linux</w:t>
            </w:r>
            <w:r w:rsidR="00486425" w:rsidRPr="00CB7CC7">
              <w:rPr>
                <w:sz w:val="22"/>
              </w:rPr>
              <w:t xml:space="preserve"> CLI</w:t>
            </w:r>
            <w:r w:rsidRPr="00CB7CC7">
              <w:rPr>
                <w:sz w:val="22"/>
              </w:rPr>
              <w:t xml:space="preserve">, Python, Front-End Development, Data Structure and Algorithm, Reverse Engineering and Security, Infrastructure Design and Management. </w:t>
            </w:r>
          </w:p>
          <w:p w:rsidR="000813E3" w:rsidRPr="00CB7CC7" w:rsidRDefault="000813E3" w:rsidP="00CB7CC7">
            <w:pPr>
              <w:rPr>
                <w:sz w:val="22"/>
              </w:rPr>
            </w:pPr>
          </w:p>
          <w:p w:rsidR="00CB7CC7" w:rsidRDefault="00CB7CC7" w:rsidP="00DA11C0">
            <w:pPr>
              <w:pStyle w:val="Heading2"/>
            </w:pPr>
          </w:p>
          <w:sdt>
            <w:sdtPr>
              <w:id w:val="1001553383"/>
              <w:placeholder>
                <w:docPart w:val="BE2106CC459A4948A3923758DAD87537"/>
              </w:placeholder>
              <w:temporary/>
              <w:showingPlcHdr/>
              <w15:appearance w15:val="hidden"/>
            </w:sdtPr>
            <w:sdtEndPr/>
            <w:sdtContent>
              <w:p w:rsidR="009C54E3" w:rsidRDefault="00036450" w:rsidP="00A14CFA">
                <w:pPr>
                  <w:pStyle w:val="Heading2"/>
                </w:pPr>
                <w:r w:rsidRPr="00DA11C0">
                  <w:rPr>
                    <w:b w:val="0"/>
                    <w:sz w:val="28"/>
                    <w:szCs w:val="24"/>
                  </w:rPr>
                  <w:t>WORK EXPERIENCE</w:t>
                </w:r>
              </w:p>
            </w:sdtContent>
          </w:sdt>
          <w:p w:rsidR="00201AE3" w:rsidRPr="00201AE3" w:rsidRDefault="00201AE3" w:rsidP="001807B5">
            <w:pPr>
              <w:pStyle w:val="Heading4"/>
              <w:spacing w:line="276" w:lineRule="auto"/>
              <w:rPr>
                <w:bCs/>
                <w:sz w:val="24"/>
              </w:rPr>
            </w:pPr>
            <w:r w:rsidRPr="00D310D8">
              <w:rPr>
                <w:sz w:val="24"/>
              </w:rPr>
              <w:t>PACONSU SUITE</w:t>
            </w:r>
            <w:r w:rsidR="00025D8C">
              <w:rPr>
                <w:sz w:val="24"/>
              </w:rPr>
              <w:t xml:space="preserve"> AND APARTMENT</w:t>
            </w:r>
            <w:r w:rsidRPr="00201AE3">
              <w:rPr>
                <w:sz w:val="24"/>
              </w:rPr>
              <w:t xml:space="preserve"> </w:t>
            </w:r>
            <w:r w:rsidR="00E32B11">
              <w:rPr>
                <w:sz w:val="24"/>
              </w:rPr>
              <w:t>–</w:t>
            </w:r>
            <w:r w:rsidRPr="00201AE3">
              <w:rPr>
                <w:sz w:val="24"/>
              </w:rPr>
              <w:t xml:space="preserve"> </w:t>
            </w:r>
            <w:r w:rsidR="00E32B11">
              <w:rPr>
                <w:b w:val="0"/>
                <w:sz w:val="24"/>
              </w:rPr>
              <w:t>Control Room S</w:t>
            </w:r>
            <w:r w:rsidRPr="007E7887">
              <w:rPr>
                <w:b w:val="0"/>
                <w:sz w:val="24"/>
              </w:rPr>
              <w:t>upervisor</w:t>
            </w:r>
          </w:p>
          <w:p w:rsidR="00201AE3" w:rsidRPr="009C4A87" w:rsidRDefault="004705DA" w:rsidP="00D310D8">
            <w:pPr>
              <w:pStyle w:val="Date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November</w:t>
            </w:r>
            <w:r w:rsidR="00DB6E54" w:rsidRPr="009C4A87">
              <w:rPr>
                <w:sz w:val="22"/>
              </w:rPr>
              <w:t xml:space="preserve"> </w:t>
            </w:r>
            <w:r w:rsidR="00201AE3" w:rsidRPr="009C4A87">
              <w:rPr>
                <w:sz w:val="22"/>
              </w:rPr>
              <w:t>–</w:t>
            </w:r>
            <w:r w:rsidR="00DB6E54" w:rsidRPr="009C4A87">
              <w:rPr>
                <w:sz w:val="22"/>
              </w:rPr>
              <w:t xml:space="preserve"> </w:t>
            </w:r>
            <w:r w:rsidR="000813E3">
              <w:rPr>
                <w:b/>
                <w:sz w:val="22"/>
              </w:rPr>
              <w:t>2022</w:t>
            </w:r>
          </w:p>
          <w:p w:rsidR="00066C1C" w:rsidRPr="00E32B11" w:rsidRDefault="00066C1C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Confident with systems</w:t>
            </w:r>
            <w:r w:rsidR="00E32B11">
              <w:rPr>
                <w:sz w:val="22"/>
              </w:rPr>
              <w:t xml:space="preserve"> and e</w:t>
            </w:r>
            <w:r w:rsidRPr="00E32B11">
              <w:rPr>
                <w:sz w:val="22"/>
              </w:rPr>
              <w:t xml:space="preserve">nsured prompt resolution of </w:t>
            </w:r>
            <w:r w:rsidR="00CB7CC7" w:rsidRPr="00E32B11">
              <w:rPr>
                <w:sz w:val="22"/>
              </w:rPr>
              <w:t>customer’s</w:t>
            </w:r>
            <w:r w:rsidR="003C1292" w:rsidRPr="00E32B11">
              <w:rPr>
                <w:sz w:val="22"/>
              </w:rPr>
              <w:t xml:space="preserve"> complaint</w:t>
            </w:r>
          </w:p>
          <w:p w:rsidR="00B51733" w:rsidRPr="00E32B11" w:rsidRDefault="003C1292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4"/>
              </w:rPr>
            </w:pPr>
            <w:r w:rsidRPr="00E32B11">
              <w:rPr>
                <w:sz w:val="22"/>
              </w:rPr>
              <w:t>Multi</w:t>
            </w:r>
            <w:r w:rsidR="00066C1C" w:rsidRPr="00E32B11">
              <w:rPr>
                <w:sz w:val="22"/>
              </w:rPr>
              <w:t>tasked in a fast paced environment</w:t>
            </w:r>
          </w:p>
          <w:p w:rsidR="00E32B11" w:rsidRDefault="00E32B11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Enjoyed working different shift pattern and seeing the operation on different days of the week</w:t>
            </w:r>
          </w:p>
          <w:p w:rsidR="00E32B11" w:rsidRDefault="00E32B11" w:rsidP="00E32B11">
            <w:pPr>
              <w:spacing w:line="276" w:lineRule="auto"/>
              <w:rPr>
                <w:sz w:val="24"/>
              </w:rPr>
            </w:pPr>
          </w:p>
          <w:p w:rsidR="00E32B11" w:rsidRDefault="00E32B11" w:rsidP="00E32B11">
            <w:pPr>
              <w:spacing w:line="276" w:lineRule="auto"/>
              <w:rPr>
                <w:sz w:val="24"/>
              </w:rPr>
            </w:pPr>
          </w:p>
          <w:p w:rsidR="00E32B11" w:rsidRPr="00E32B11" w:rsidRDefault="00E32B11" w:rsidP="00E32B11">
            <w:pPr>
              <w:spacing w:line="276" w:lineRule="auto"/>
              <w:rPr>
                <w:sz w:val="24"/>
              </w:rPr>
            </w:pPr>
          </w:p>
          <w:p w:rsidR="009C54E3" w:rsidRPr="009C54E3" w:rsidRDefault="009C54E3" w:rsidP="009C54E3"/>
          <w:p w:rsidR="000813E3" w:rsidRDefault="000813E3" w:rsidP="00D24445">
            <w:pPr>
              <w:pStyle w:val="Heading4"/>
              <w:spacing w:line="276" w:lineRule="auto"/>
              <w:rPr>
                <w:sz w:val="24"/>
              </w:rPr>
            </w:pPr>
          </w:p>
          <w:p w:rsidR="000813E3" w:rsidRDefault="000813E3" w:rsidP="00D24445">
            <w:pPr>
              <w:pStyle w:val="Heading4"/>
              <w:spacing w:line="276" w:lineRule="auto"/>
              <w:rPr>
                <w:sz w:val="24"/>
              </w:rPr>
            </w:pPr>
          </w:p>
          <w:p w:rsidR="000813E3" w:rsidRDefault="000813E3" w:rsidP="00D24445">
            <w:pPr>
              <w:pStyle w:val="Heading4"/>
              <w:spacing w:line="276" w:lineRule="auto"/>
              <w:rPr>
                <w:sz w:val="24"/>
              </w:rPr>
            </w:pPr>
          </w:p>
          <w:p w:rsidR="000813E3" w:rsidRDefault="000813E3" w:rsidP="00D24445">
            <w:pPr>
              <w:pStyle w:val="Heading4"/>
              <w:spacing w:line="276" w:lineRule="auto"/>
              <w:rPr>
                <w:sz w:val="24"/>
              </w:rPr>
            </w:pPr>
          </w:p>
          <w:p w:rsidR="000813E3" w:rsidRDefault="000813E3" w:rsidP="00D24445">
            <w:pPr>
              <w:pStyle w:val="Heading4"/>
              <w:spacing w:line="276" w:lineRule="auto"/>
              <w:rPr>
                <w:sz w:val="24"/>
              </w:rPr>
            </w:pPr>
          </w:p>
          <w:p w:rsidR="004D3011" w:rsidRPr="00F34705" w:rsidRDefault="00F458FF" w:rsidP="00D24445">
            <w:pPr>
              <w:pStyle w:val="Heading4"/>
              <w:spacing w:line="276" w:lineRule="auto"/>
              <w:rPr>
                <w:b w:val="0"/>
                <w:bCs/>
                <w:sz w:val="24"/>
              </w:rPr>
            </w:pPr>
            <w:r w:rsidRPr="00D310D8">
              <w:rPr>
                <w:sz w:val="24"/>
              </w:rPr>
              <w:t>SETRACO</w:t>
            </w:r>
            <w:r w:rsidRPr="009C5F13">
              <w:rPr>
                <w:sz w:val="24"/>
              </w:rPr>
              <w:t xml:space="preserve"> Nigeria </w:t>
            </w:r>
            <w:r w:rsidR="00D24445" w:rsidRPr="009C5F13">
              <w:rPr>
                <w:sz w:val="24"/>
              </w:rPr>
              <w:t>Limited</w:t>
            </w:r>
            <w:r w:rsidR="009C5F13" w:rsidRPr="009C5F13">
              <w:rPr>
                <w:sz w:val="24"/>
              </w:rPr>
              <w:t xml:space="preserve"> </w:t>
            </w:r>
            <w:r w:rsidR="009C5F13">
              <w:rPr>
                <w:b w:val="0"/>
                <w:sz w:val="24"/>
              </w:rPr>
              <w:t>-</w:t>
            </w:r>
            <w:r w:rsidR="00D24445" w:rsidRPr="00F34705">
              <w:rPr>
                <w:b w:val="0"/>
                <w:sz w:val="24"/>
              </w:rPr>
              <w:t xml:space="preserve"> Engine</w:t>
            </w:r>
            <w:r w:rsidRPr="00F34705">
              <w:rPr>
                <w:b w:val="0"/>
                <w:sz w:val="24"/>
              </w:rPr>
              <w:t xml:space="preserve"> Room Technician and Plant Admin</w:t>
            </w:r>
            <w:r w:rsidR="009C5F13">
              <w:rPr>
                <w:b w:val="0"/>
                <w:sz w:val="24"/>
              </w:rPr>
              <w:t xml:space="preserve"> (Intern</w:t>
            </w:r>
            <w:r w:rsidR="008B5A73">
              <w:rPr>
                <w:b w:val="0"/>
                <w:sz w:val="24"/>
              </w:rPr>
              <w:t>ship</w:t>
            </w:r>
            <w:r w:rsidR="009C5F13">
              <w:rPr>
                <w:b w:val="0"/>
                <w:sz w:val="24"/>
              </w:rPr>
              <w:t>)</w:t>
            </w:r>
          </w:p>
          <w:p w:rsidR="004D3011" w:rsidRPr="009C4A87" w:rsidRDefault="00F458FF" w:rsidP="00B51733">
            <w:pPr>
              <w:pStyle w:val="Date"/>
              <w:spacing w:line="360" w:lineRule="auto"/>
              <w:rPr>
                <w:sz w:val="22"/>
              </w:rPr>
            </w:pPr>
            <w:r w:rsidRPr="009C4A87">
              <w:rPr>
                <w:sz w:val="22"/>
              </w:rPr>
              <w:t xml:space="preserve">May </w:t>
            </w:r>
            <w:r w:rsidR="009C5F13">
              <w:rPr>
                <w:sz w:val="22"/>
              </w:rPr>
              <w:t>–</w:t>
            </w:r>
            <w:r w:rsidRPr="009C4A87">
              <w:rPr>
                <w:sz w:val="22"/>
              </w:rPr>
              <w:t xml:space="preserve"> </w:t>
            </w:r>
            <w:r w:rsidRPr="009C4A87">
              <w:rPr>
                <w:b/>
                <w:sz w:val="22"/>
              </w:rPr>
              <w:t>2013</w:t>
            </w:r>
            <w:r w:rsidR="009C5F13">
              <w:rPr>
                <w:b/>
                <w:sz w:val="22"/>
              </w:rPr>
              <w:t xml:space="preserve"> </w:t>
            </w:r>
          </w:p>
          <w:p w:rsidR="006D3322" w:rsidRPr="009C4A87" w:rsidRDefault="006D3322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 w:rsidRPr="009C4A87">
              <w:rPr>
                <w:sz w:val="22"/>
              </w:rPr>
              <w:t>Ordering for the supply of workshop tools as well as stationeries and also maintaining these tools</w:t>
            </w:r>
          </w:p>
          <w:p w:rsidR="006D3322" w:rsidRPr="009C4A87" w:rsidRDefault="006D3322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 w:rsidRPr="009C4A87">
              <w:rPr>
                <w:sz w:val="22"/>
              </w:rPr>
              <w:t>Maintaining office systems and storing documents (both hard and soft copies)</w:t>
            </w:r>
          </w:p>
          <w:p w:rsidR="004D3011" w:rsidRDefault="004D3011" w:rsidP="00D24445">
            <w:pPr>
              <w:spacing w:line="276" w:lineRule="auto"/>
            </w:pPr>
          </w:p>
          <w:p w:rsidR="00F34705" w:rsidRDefault="00F34705" w:rsidP="00D24445">
            <w:pPr>
              <w:spacing w:line="276" w:lineRule="auto"/>
            </w:pPr>
          </w:p>
          <w:p w:rsidR="00F34705" w:rsidRDefault="00F34705" w:rsidP="00D24445">
            <w:pPr>
              <w:spacing w:line="276" w:lineRule="auto"/>
            </w:pPr>
          </w:p>
          <w:p w:rsidR="000813E3" w:rsidRDefault="000813E3" w:rsidP="00D24445">
            <w:pPr>
              <w:spacing w:line="276" w:lineRule="auto"/>
            </w:pPr>
          </w:p>
          <w:p w:rsidR="000813E3" w:rsidRDefault="000813E3" w:rsidP="00D24445">
            <w:pPr>
              <w:spacing w:line="276" w:lineRule="auto"/>
            </w:pPr>
          </w:p>
          <w:p w:rsidR="000813E3" w:rsidRDefault="000813E3" w:rsidP="00D24445">
            <w:pPr>
              <w:spacing w:line="276" w:lineRule="auto"/>
            </w:pPr>
          </w:p>
          <w:p w:rsidR="009C54E3" w:rsidRDefault="009C54E3" w:rsidP="00D310D8">
            <w:pPr>
              <w:pStyle w:val="Heading4"/>
              <w:spacing w:line="360" w:lineRule="auto"/>
              <w:rPr>
                <w:sz w:val="24"/>
              </w:rPr>
            </w:pPr>
          </w:p>
          <w:p w:rsidR="004D3011" w:rsidRPr="00F34705" w:rsidRDefault="006D3322" w:rsidP="00D310D8">
            <w:pPr>
              <w:pStyle w:val="Heading4"/>
              <w:spacing w:line="360" w:lineRule="auto"/>
              <w:rPr>
                <w:b w:val="0"/>
                <w:bCs/>
                <w:sz w:val="24"/>
              </w:rPr>
            </w:pPr>
            <w:r w:rsidRPr="00D310D8">
              <w:rPr>
                <w:sz w:val="24"/>
              </w:rPr>
              <w:t>POLICE HEADQUATERS</w:t>
            </w:r>
            <w:r w:rsidRPr="00F34705">
              <w:rPr>
                <w:b w:val="0"/>
                <w:sz w:val="24"/>
              </w:rPr>
              <w:t xml:space="preserve"> (Enugu State) -</w:t>
            </w:r>
            <w:r w:rsidR="004D3011" w:rsidRPr="00F34705">
              <w:rPr>
                <w:b w:val="0"/>
                <w:sz w:val="24"/>
              </w:rPr>
              <w:t xml:space="preserve">  </w:t>
            </w:r>
            <w:r w:rsidRPr="00F34705">
              <w:rPr>
                <w:b w:val="0"/>
                <w:sz w:val="24"/>
              </w:rPr>
              <w:t>DATA ENTRY</w:t>
            </w:r>
          </w:p>
          <w:p w:rsidR="004D3011" w:rsidRPr="009C4A87" w:rsidRDefault="006D3322" w:rsidP="00D310D8">
            <w:pPr>
              <w:pStyle w:val="Date"/>
              <w:spacing w:line="360" w:lineRule="auto"/>
              <w:rPr>
                <w:sz w:val="22"/>
              </w:rPr>
            </w:pPr>
            <w:r w:rsidRPr="009C4A87">
              <w:rPr>
                <w:sz w:val="22"/>
              </w:rPr>
              <w:t xml:space="preserve">October </w:t>
            </w:r>
            <w:r w:rsidR="004D3011" w:rsidRPr="009C4A87">
              <w:rPr>
                <w:sz w:val="22"/>
              </w:rPr>
              <w:t>–</w:t>
            </w:r>
            <w:r w:rsidR="009C5F13">
              <w:rPr>
                <w:sz w:val="22"/>
              </w:rPr>
              <w:t xml:space="preserve"> </w:t>
            </w:r>
            <w:r w:rsidRPr="009C4A87">
              <w:rPr>
                <w:b/>
                <w:sz w:val="22"/>
              </w:rPr>
              <w:t>2010</w:t>
            </w:r>
            <w:r w:rsidR="00D403E9">
              <w:rPr>
                <w:b/>
                <w:sz w:val="22"/>
              </w:rPr>
              <w:t xml:space="preserve"> </w:t>
            </w:r>
            <w:r w:rsidR="00D403E9" w:rsidRPr="00D403E9">
              <w:rPr>
                <w:sz w:val="22"/>
              </w:rPr>
              <w:t>[contract]</w:t>
            </w:r>
          </w:p>
          <w:p w:rsidR="004D3011" w:rsidRPr="009C4A87" w:rsidRDefault="00066C1C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Transferred</w:t>
            </w:r>
            <w:r w:rsidR="006D3322" w:rsidRPr="009C4A87">
              <w:rPr>
                <w:sz w:val="22"/>
              </w:rPr>
              <w:t xml:space="preserve"> data from hard copy </w:t>
            </w:r>
            <w:r>
              <w:rPr>
                <w:sz w:val="22"/>
              </w:rPr>
              <w:t>in</w:t>
            </w:r>
            <w:r w:rsidR="006D3322" w:rsidRPr="009C4A87">
              <w:rPr>
                <w:sz w:val="22"/>
              </w:rPr>
              <w:t>to soft copy and coordinate</w:t>
            </w:r>
            <w:r>
              <w:rPr>
                <w:sz w:val="22"/>
              </w:rPr>
              <w:t xml:space="preserve"> the </w:t>
            </w:r>
            <w:r w:rsidR="006D3322" w:rsidRPr="009C4A87">
              <w:rPr>
                <w:sz w:val="22"/>
              </w:rPr>
              <w:t>payment process for all team members (all contract staff)</w:t>
            </w:r>
          </w:p>
          <w:p w:rsidR="004D3011" w:rsidRPr="009C4A87" w:rsidRDefault="00066C1C" w:rsidP="00FF651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Installed and setup the</w:t>
            </w:r>
            <w:r w:rsidR="006D3322" w:rsidRPr="009C4A87">
              <w:rPr>
                <w:sz w:val="22"/>
              </w:rPr>
              <w:t xml:space="preserve"> IT </w:t>
            </w:r>
            <w:r>
              <w:rPr>
                <w:sz w:val="22"/>
              </w:rPr>
              <w:t>department of</w:t>
            </w:r>
            <w:r w:rsidR="006D3322" w:rsidRPr="009C4A87">
              <w:rPr>
                <w:sz w:val="22"/>
              </w:rPr>
              <w:t xml:space="preserve"> the Enugu State Police Headquarters</w:t>
            </w:r>
          </w:p>
          <w:p w:rsidR="006D3322" w:rsidRDefault="006D3322" w:rsidP="009B23E0"/>
          <w:p w:rsidR="00890AEA" w:rsidRDefault="00890AEA" w:rsidP="009B23E0"/>
          <w:p w:rsidR="00890AEA" w:rsidRDefault="00890AEA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813E3" w:rsidRDefault="000813E3" w:rsidP="009B23E0"/>
          <w:p w:rsidR="00036450" w:rsidRPr="00CB7CC7" w:rsidRDefault="005E426F" w:rsidP="009B23E0">
            <w:pPr>
              <w:pStyle w:val="Heading2"/>
              <w:rPr>
                <w:b w:val="0"/>
                <w:sz w:val="24"/>
              </w:rPr>
            </w:pPr>
            <w:r w:rsidRPr="00CB7CC7">
              <w:rPr>
                <w:b w:val="0"/>
                <w:sz w:val="24"/>
              </w:rPr>
              <w:t xml:space="preserve">WORK </w:t>
            </w:r>
            <w:sdt>
              <w:sdtPr>
                <w:rPr>
                  <w:b w:val="0"/>
                  <w:sz w:val="24"/>
                </w:rPr>
                <w:id w:val="1669594239"/>
                <w:placeholder>
                  <w:docPart w:val="2B3AB776A80B4A6B9D33CD087598980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CB7CC7">
                  <w:rPr>
                    <w:rStyle w:val="Heading2Char"/>
                    <w:bCs/>
                    <w:caps/>
                    <w:sz w:val="24"/>
                  </w:rPr>
                  <w:t>SKILLS</w:t>
                </w:r>
              </w:sdtContent>
            </w:sdt>
          </w:p>
          <w:p w:rsidR="00036450" w:rsidRPr="004D3011" w:rsidRDefault="00112054" w:rsidP="009B23E0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4070985" cy="470535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FD1456" w:rsidRDefault="00FD1456" w:rsidP="000C45FF">
      <w:pPr>
        <w:tabs>
          <w:tab w:val="left" w:pos="990"/>
        </w:tabs>
      </w:pPr>
    </w:p>
    <w:p w:rsidR="00716E2B" w:rsidRDefault="00716E2B"/>
    <w:p w:rsidR="00716E2B" w:rsidRPr="00716E2B" w:rsidRDefault="00716E2B" w:rsidP="00716E2B"/>
    <w:p w:rsidR="00716E2B" w:rsidRDefault="00716E2B"/>
    <w:p w:rsidR="00716E2B" w:rsidRDefault="00716E2B"/>
    <w:p w:rsidR="00C62C8C" w:rsidRDefault="00716E2B" w:rsidP="000813E3">
      <w:pPr>
        <w:tabs>
          <w:tab w:val="left" w:pos="8115"/>
        </w:tabs>
      </w:pPr>
      <w:r>
        <w:tab/>
      </w:r>
    </w:p>
    <w:sectPr w:rsidR="00C62C8C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96" w:rsidRDefault="005C5096" w:rsidP="000C45FF">
      <w:r>
        <w:separator/>
      </w:r>
    </w:p>
  </w:endnote>
  <w:endnote w:type="continuationSeparator" w:id="0">
    <w:p w:rsidR="005C5096" w:rsidRDefault="005C50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96" w:rsidRDefault="005C5096" w:rsidP="000C45FF">
      <w:r>
        <w:separator/>
      </w:r>
    </w:p>
  </w:footnote>
  <w:footnote w:type="continuationSeparator" w:id="0">
    <w:p w:rsidR="005C5096" w:rsidRDefault="005C50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492"/>
    <w:multiLevelType w:val="hybridMultilevel"/>
    <w:tmpl w:val="370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7D2"/>
    <w:multiLevelType w:val="hybridMultilevel"/>
    <w:tmpl w:val="0460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CBA"/>
    <w:multiLevelType w:val="hybridMultilevel"/>
    <w:tmpl w:val="1ADE0A58"/>
    <w:lvl w:ilvl="0" w:tplc="D4487D8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3596E"/>
    <w:multiLevelType w:val="hybridMultilevel"/>
    <w:tmpl w:val="4622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466D"/>
    <w:multiLevelType w:val="hybridMultilevel"/>
    <w:tmpl w:val="FDC04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347"/>
    <w:multiLevelType w:val="hybridMultilevel"/>
    <w:tmpl w:val="55E4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ED"/>
    <w:rsid w:val="0000092A"/>
    <w:rsid w:val="00004F03"/>
    <w:rsid w:val="000163EF"/>
    <w:rsid w:val="00025D8C"/>
    <w:rsid w:val="00035373"/>
    <w:rsid w:val="00036450"/>
    <w:rsid w:val="0004147F"/>
    <w:rsid w:val="00042C2B"/>
    <w:rsid w:val="00043239"/>
    <w:rsid w:val="00051E51"/>
    <w:rsid w:val="00052D2C"/>
    <w:rsid w:val="00066C1C"/>
    <w:rsid w:val="000748F2"/>
    <w:rsid w:val="000769A1"/>
    <w:rsid w:val="000813E3"/>
    <w:rsid w:val="00085E0C"/>
    <w:rsid w:val="00094499"/>
    <w:rsid w:val="00095146"/>
    <w:rsid w:val="000A1968"/>
    <w:rsid w:val="000A5B2E"/>
    <w:rsid w:val="000B5A50"/>
    <w:rsid w:val="000B7A46"/>
    <w:rsid w:val="000C45FF"/>
    <w:rsid w:val="000E3FD1"/>
    <w:rsid w:val="00112054"/>
    <w:rsid w:val="00127446"/>
    <w:rsid w:val="00150FF9"/>
    <w:rsid w:val="001525E1"/>
    <w:rsid w:val="00175101"/>
    <w:rsid w:val="00177BFE"/>
    <w:rsid w:val="00180329"/>
    <w:rsid w:val="001807B5"/>
    <w:rsid w:val="00181895"/>
    <w:rsid w:val="00181D21"/>
    <w:rsid w:val="00183D67"/>
    <w:rsid w:val="0019001F"/>
    <w:rsid w:val="001A3A6E"/>
    <w:rsid w:val="001A74A5"/>
    <w:rsid w:val="001B2ABD"/>
    <w:rsid w:val="001B60ED"/>
    <w:rsid w:val="001C4F40"/>
    <w:rsid w:val="001D0288"/>
    <w:rsid w:val="001E0391"/>
    <w:rsid w:val="001E15F4"/>
    <w:rsid w:val="001E1759"/>
    <w:rsid w:val="001F1ECC"/>
    <w:rsid w:val="001F23CC"/>
    <w:rsid w:val="00201AE3"/>
    <w:rsid w:val="00203145"/>
    <w:rsid w:val="00203400"/>
    <w:rsid w:val="00204B73"/>
    <w:rsid w:val="002109B1"/>
    <w:rsid w:val="0021528E"/>
    <w:rsid w:val="002400EB"/>
    <w:rsid w:val="00240706"/>
    <w:rsid w:val="002419C9"/>
    <w:rsid w:val="0024704C"/>
    <w:rsid w:val="00256CF7"/>
    <w:rsid w:val="00261E07"/>
    <w:rsid w:val="002813E9"/>
    <w:rsid w:val="00281FD5"/>
    <w:rsid w:val="00287A78"/>
    <w:rsid w:val="0030481B"/>
    <w:rsid w:val="00305AE5"/>
    <w:rsid w:val="003156FC"/>
    <w:rsid w:val="003254B5"/>
    <w:rsid w:val="00332386"/>
    <w:rsid w:val="003464A6"/>
    <w:rsid w:val="003576B5"/>
    <w:rsid w:val="0037121F"/>
    <w:rsid w:val="00397C87"/>
    <w:rsid w:val="003A260E"/>
    <w:rsid w:val="003A6B7D"/>
    <w:rsid w:val="003B06CA"/>
    <w:rsid w:val="003B672E"/>
    <w:rsid w:val="003C1292"/>
    <w:rsid w:val="003C5527"/>
    <w:rsid w:val="00401AFC"/>
    <w:rsid w:val="004071FC"/>
    <w:rsid w:val="00430CAF"/>
    <w:rsid w:val="004446AA"/>
    <w:rsid w:val="00445947"/>
    <w:rsid w:val="00446A52"/>
    <w:rsid w:val="004705DA"/>
    <w:rsid w:val="004754E6"/>
    <w:rsid w:val="004813B3"/>
    <w:rsid w:val="00486425"/>
    <w:rsid w:val="00496591"/>
    <w:rsid w:val="004C63E4"/>
    <w:rsid w:val="004C7A36"/>
    <w:rsid w:val="004D3011"/>
    <w:rsid w:val="004D3A3F"/>
    <w:rsid w:val="004D3DFB"/>
    <w:rsid w:val="004E0A1F"/>
    <w:rsid w:val="004E13F0"/>
    <w:rsid w:val="004E619D"/>
    <w:rsid w:val="005262AC"/>
    <w:rsid w:val="00587FC7"/>
    <w:rsid w:val="00594553"/>
    <w:rsid w:val="005A56E0"/>
    <w:rsid w:val="005B7F03"/>
    <w:rsid w:val="005C367A"/>
    <w:rsid w:val="005C5096"/>
    <w:rsid w:val="005C54D9"/>
    <w:rsid w:val="005C7A91"/>
    <w:rsid w:val="005E1A6C"/>
    <w:rsid w:val="005E39D5"/>
    <w:rsid w:val="005E426F"/>
    <w:rsid w:val="005F59C5"/>
    <w:rsid w:val="005F69D3"/>
    <w:rsid w:val="00600670"/>
    <w:rsid w:val="00607A2F"/>
    <w:rsid w:val="006143CE"/>
    <w:rsid w:val="006175A0"/>
    <w:rsid w:val="0062123A"/>
    <w:rsid w:val="006442F4"/>
    <w:rsid w:val="00646E75"/>
    <w:rsid w:val="006514C3"/>
    <w:rsid w:val="00667022"/>
    <w:rsid w:val="006771D0"/>
    <w:rsid w:val="006966BA"/>
    <w:rsid w:val="006C6548"/>
    <w:rsid w:val="006D3322"/>
    <w:rsid w:val="006E2900"/>
    <w:rsid w:val="00702A91"/>
    <w:rsid w:val="00703261"/>
    <w:rsid w:val="00715C0D"/>
    <w:rsid w:val="00715FCB"/>
    <w:rsid w:val="00716E2B"/>
    <w:rsid w:val="007310F3"/>
    <w:rsid w:val="007371ED"/>
    <w:rsid w:val="00743101"/>
    <w:rsid w:val="00753F48"/>
    <w:rsid w:val="007775E1"/>
    <w:rsid w:val="007804A7"/>
    <w:rsid w:val="007867A0"/>
    <w:rsid w:val="00790ED3"/>
    <w:rsid w:val="007927F5"/>
    <w:rsid w:val="007962D6"/>
    <w:rsid w:val="007C700C"/>
    <w:rsid w:val="007D2278"/>
    <w:rsid w:val="007D26E1"/>
    <w:rsid w:val="007E19DE"/>
    <w:rsid w:val="007E5AB6"/>
    <w:rsid w:val="007E7887"/>
    <w:rsid w:val="00802CA0"/>
    <w:rsid w:val="008205B4"/>
    <w:rsid w:val="00824855"/>
    <w:rsid w:val="00874B77"/>
    <w:rsid w:val="00890AEA"/>
    <w:rsid w:val="008B3D4A"/>
    <w:rsid w:val="008B5A73"/>
    <w:rsid w:val="008B6556"/>
    <w:rsid w:val="008C1C21"/>
    <w:rsid w:val="008F1B67"/>
    <w:rsid w:val="008F2B32"/>
    <w:rsid w:val="00903A74"/>
    <w:rsid w:val="0092033E"/>
    <w:rsid w:val="00923890"/>
    <w:rsid w:val="009260CD"/>
    <w:rsid w:val="00932C5B"/>
    <w:rsid w:val="009500A2"/>
    <w:rsid w:val="00952C25"/>
    <w:rsid w:val="0095415A"/>
    <w:rsid w:val="00975546"/>
    <w:rsid w:val="00993405"/>
    <w:rsid w:val="009A504D"/>
    <w:rsid w:val="009B23E0"/>
    <w:rsid w:val="009C4440"/>
    <w:rsid w:val="009C4A87"/>
    <w:rsid w:val="009C54E3"/>
    <w:rsid w:val="009C5F13"/>
    <w:rsid w:val="00A14CFA"/>
    <w:rsid w:val="00A2118D"/>
    <w:rsid w:val="00A32C5F"/>
    <w:rsid w:val="00A66BF9"/>
    <w:rsid w:val="00A83F0B"/>
    <w:rsid w:val="00AB4902"/>
    <w:rsid w:val="00AC48AF"/>
    <w:rsid w:val="00AC4EA3"/>
    <w:rsid w:val="00AD5E92"/>
    <w:rsid w:val="00AD6F19"/>
    <w:rsid w:val="00AD76E2"/>
    <w:rsid w:val="00AE346B"/>
    <w:rsid w:val="00AF6C5D"/>
    <w:rsid w:val="00B0517D"/>
    <w:rsid w:val="00B07E22"/>
    <w:rsid w:val="00B20152"/>
    <w:rsid w:val="00B27246"/>
    <w:rsid w:val="00B359E4"/>
    <w:rsid w:val="00B51733"/>
    <w:rsid w:val="00B57D98"/>
    <w:rsid w:val="00B70850"/>
    <w:rsid w:val="00BD40A6"/>
    <w:rsid w:val="00C02847"/>
    <w:rsid w:val="00C066B6"/>
    <w:rsid w:val="00C07A84"/>
    <w:rsid w:val="00C20D79"/>
    <w:rsid w:val="00C22224"/>
    <w:rsid w:val="00C31228"/>
    <w:rsid w:val="00C37BA1"/>
    <w:rsid w:val="00C42116"/>
    <w:rsid w:val="00C4674C"/>
    <w:rsid w:val="00C506CF"/>
    <w:rsid w:val="00C55A4C"/>
    <w:rsid w:val="00C62C8C"/>
    <w:rsid w:val="00C6347F"/>
    <w:rsid w:val="00C72BED"/>
    <w:rsid w:val="00C9578B"/>
    <w:rsid w:val="00CB0055"/>
    <w:rsid w:val="00CB7CC7"/>
    <w:rsid w:val="00D12789"/>
    <w:rsid w:val="00D215CF"/>
    <w:rsid w:val="00D24445"/>
    <w:rsid w:val="00D2522B"/>
    <w:rsid w:val="00D310D8"/>
    <w:rsid w:val="00D346FC"/>
    <w:rsid w:val="00D403E9"/>
    <w:rsid w:val="00D422DE"/>
    <w:rsid w:val="00D441BA"/>
    <w:rsid w:val="00D46F36"/>
    <w:rsid w:val="00D5459D"/>
    <w:rsid w:val="00D65498"/>
    <w:rsid w:val="00D66329"/>
    <w:rsid w:val="00D72A99"/>
    <w:rsid w:val="00D96411"/>
    <w:rsid w:val="00DA11C0"/>
    <w:rsid w:val="00DA1F4D"/>
    <w:rsid w:val="00DA2104"/>
    <w:rsid w:val="00DB6E54"/>
    <w:rsid w:val="00DD172A"/>
    <w:rsid w:val="00DE4813"/>
    <w:rsid w:val="00E1392B"/>
    <w:rsid w:val="00E25A26"/>
    <w:rsid w:val="00E32B11"/>
    <w:rsid w:val="00E4381A"/>
    <w:rsid w:val="00E4655D"/>
    <w:rsid w:val="00E51EB6"/>
    <w:rsid w:val="00E55D74"/>
    <w:rsid w:val="00E7737D"/>
    <w:rsid w:val="00E82616"/>
    <w:rsid w:val="00E94708"/>
    <w:rsid w:val="00EA474B"/>
    <w:rsid w:val="00EA789A"/>
    <w:rsid w:val="00ED4A97"/>
    <w:rsid w:val="00F005F0"/>
    <w:rsid w:val="00F046C1"/>
    <w:rsid w:val="00F34283"/>
    <w:rsid w:val="00F34705"/>
    <w:rsid w:val="00F458FF"/>
    <w:rsid w:val="00F60274"/>
    <w:rsid w:val="00F6083A"/>
    <w:rsid w:val="00F77FB9"/>
    <w:rsid w:val="00F81B22"/>
    <w:rsid w:val="00F853DF"/>
    <w:rsid w:val="00F87124"/>
    <w:rsid w:val="00F875ED"/>
    <w:rsid w:val="00F92BF9"/>
    <w:rsid w:val="00F963AD"/>
    <w:rsid w:val="00FA3518"/>
    <w:rsid w:val="00FB068F"/>
    <w:rsid w:val="00FD1456"/>
    <w:rsid w:val="00FD33C4"/>
    <w:rsid w:val="00FD46CE"/>
    <w:rsid w:val="00FF026F"/>
    <w:rsid w:val="00FF6519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1B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8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724188372101591"/>
          <c:y val="0"/>
          <c:w val="0.72338954822972823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Sheet1!$A$2:$A$20</c:f>
              <c:strCache>
                <c:ptCount val="11"/>
                <c:pt idx="0">
                  <c:v>Graphic Design</c:v>
                </c:pt>
                <c:pt idx="1">
                  <c:v>Google Cloud</c:v>
                </c:pt>
                <c:pt idx="2">
                  <c:v>Firebase Db</c:v>
                </c:pt>
                <c:pt idx="3">
                  <c:v>SANITY.io</c:v>
                </c:pt>
                <c:pt idx="4">
                  <c:v>REACT Js</c:v>
                </c:pt>
                <c:pt idx="5">
                  <c:v>JavaScript</c:v>
                </c:pt>
                <c:pt idx="6">
                  <c:v>SASS &amp; Tailwind</c:v>
                </c:pt>
                <c:pt idx="7">
                  <c:v>CSS</c:v>
                </c:pt>
                <c:pt idx="8">
                  <c:v>HTML5</c:v>
                </c:pt>
                <c:pt idx="9">
                  <c:v>Network Config</c:v>
                </c:pt>
                <c:pt idx="10">
                  <c:v>Network Design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0.7</c:v>
                </c:pt>
                <c:pt idx="2">
                  <c:v>0.7</c:v>
                </c:pt>
                <c:pt idx="3">
                  <c:v>0.9</c:v>
                </c:pt>
                <c:pt idx="4">
                  <c:v>0.9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0.9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41BBB6504F418FB330E6E9336A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79132-45BC-43B0-8979-F00257E5326E}"/>
      </w:docPartPr>
      <w:docPartBody>
        <w:p w:rsidR="00AF2553" w:rsidRDefault="00D20027">
          <w:pPr>
            <w:pStyle w:val="A941BBB6504F418FB330E6E9336AFDEF"/>
          </w:pPr>
          <w:r w:rsidRPr="00D5459D">
            <w:t>Profile</w:t>
          </w:r>
        </w:p>
      </w:docPartBody>
    </w:docPart>
    <w:docPart>
      <w:docPartPr>
        <w:name w:val="EC5505684CC342D8A9E75E97729B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E4372-F315-4D25-BC82-9E4AB9EEA611}"/>
      </w:docPartPr>
      <w:docPartBody>
        <w:p w:rsidR="00AF2553" w:rsidRDefault="00D20027">
          <w:pPr>
            <w:pStyle w:val="EC5505684CC342D8A9E75E97729B3365"/>
          </w:pPr>
          <w:r w:rsidRPr="00CB0055">
            <w:t>Contact</w:t>
          </w:r>
        </w:p>
      </w:docPartBody>
    </w:docPart>
    <w:docPart>
      <w:docPartPr>
        <w:name w:val="2AB2A0A82C4F4D5ABAC648B3C8C5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7A7E-042E-4FDA-8C9A-5DCB21506064}"/>
      </w:docPartPr>
      <w:docPartBody>
        <w:p w:rsidR="00AF2553" w:rsidRDefault="00D20027">
          <w:pPr>
            <w:pStyle w:val="2AB2A0A82C4F4D5ABAC648B3C8C52C26"/>
          </w:pPr>
          <w:r w:rsidRPr="004D3011">
            <w:t>EMAIL:</w:t>
          </w:r>
        </w:p>
      </w:docPartBody>
    </w:docPart>
    <w:docPart>
      <w:docPartPr>
        <w:name w:val="56EE74FED7FD40C1A4BF68DFF6A8E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8FF46-7717-4CE4-9E89-F4BB9CCA154A}"/>
      </w:docPartPr>
      <w:docPartBody>
        <w:p w:rsidR="00AF2553" w:rsidRDefault="00D20027">
          <w:pPr>
            <w:pStyle w:val="56EE74FED7FD40C1A4BF68DFF6A8E6FB"/>
          </w:pPr>
          <w:r w:rsidRPr="00CB0055">
            <w:t>Hobbies</w:t>
          </w:r>
        </w:p>
      </w:docPartBody>
    </w:docPart>
    <w:docPart>
      <w:docPartPr>
        <w:name w:val="CBCFB3F1A9FD493F95629A3DCD3E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1D201-3C42-4BC6-864D-18E76583DDE8}"/>
      </w:docPartPr>
      <w:docPartBody>
        <w:p w:rsidR="00AF2553" w:rsidRDefault="00D20027">
          <w:pPr>
            <w:pStyle w:val="CBCFB3F1A9FD493F95629A3DCD3E4080"/>
          </w:pPr>
          <w:r w:rsidRPr="00036450">
            <w:t>EDUCATION</w:t>
          </w:r>
        </w:p>
      </w:docPartBody>
    </w:docPart>
    <w:docPart>
      <w:docPartPr>
        <w:name w:val="BE2106CC459A4948A3923758DAD8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76EEC-0AE2-4ACF-95EB-2F33FAF2CF6B}"/>
      </w:docPartPr>
      <w:docPartBody>
        <w:p w:rsidR="00AF2553" w:rsidRDefault="00D20027">
          <w:pPr>
            <w:pStyle w:val="BE2106CC459A4948A3923758DAD87537"/>
          </w:pPr>
          <w:r w:rsidRPr="00036450">
            <w:t>WORK EXPERIENCE</w:t>
          </w:r>
        </w:p>
      </w:docPartBody>
    </w:docPart>
    <w:docPart>
      <w:docPartPr>
        <w:name w:val="2B3AB776A80B4A6B9D33CD0875989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D6EF2-5B95-453F-83FA-10E883470946}"/>
      </w:docPartPr>
      <w:docPartBody>
        <w:p w:rsidR="00AF2553" w:rsidRDefault="00D20027">
          <w:pPr>
            <w:pStyle w:val="2B3AB776A80B4A6B9D33CD087598980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8B9F6DAA9BE411888D9886F900AD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E6BA-C70D-4564-BDDF-7EBF45F06263}"/>
      </w:docPartPr>
      <w:docPartBody>
        <w:p w:rsidR="00743977" w:rsidRDefault="00AF2553" w:rsidP="00AF2553">
          <w:pPr>
            <w:pStyle w:val="68B9F6DAA9BE411888D9886F900AD653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20"/>
    <w:rsid w:val="0000675C"/>
    <w:rsid w:val="0009180B"/>
    <w:rsid w:val="00102D51"/>
    <w:rsid w:val="00106E34"/>
    <w:rsid w:val="0015709D"/>
    <w:rsid w:val="001E137B"/>
    <w:rsid w:val="00266D67"/>
    <w:rsid w:val="00386D20"/>
    <w:rsid w:val="004A3987"/>
    <w:rsid w:val="00516F1F"/>
    <w:rsid w:val="00560FE3"/>
    <w:rsid w:val="00571062"/>
    <w:rsid w:val="00743977"/>
    <w:rsid w:val="00802016"/>
    <w:rsid w:val="00955675"/>
    <w:rsid w:val="00A96C84"/>
    <w:rsid w:val="00AF2553"/>
    <w:rsid w:val="00D20027"/>
    <w:rsid w:val="00EA06D4"/>
    <w:rsid w:val="00F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11D2B096349608CC1091F51854361">
    <w:name w:val="C8611D2B096349608CC1091F51854361"/>
  </w:style>
  <w:style w:type="paragraph" w:customStyle="1" w:styleId="37A5664CB09E499BAA90F06D7C4B2EF7">
    <w:name w:val="37A5664CB09E499BAA90F06D7C4B2EF7"/>
  </w:style>
  <w:style w:type="paragraph" w:customStyle="1" w:styleId="A941BBB6504F418FB330E6E9336AFDEF">
    <w:name w:val="A941BBB6504F418FB330E6E9336AFDEF"/>
  </w:style>
  <w:style w:type="paragraph" w:customStyle="1" w:styleId="5F0A51E234194F38AE5D0B415A8914BD">
    <w:name w:val="5F0A51E234194F38AE5D0B415A8914BD"/>
  </w:style>
  <w:style w:type="paragraph" w:customStyle="1" w:styleId="EC5505684CC342D8A9E75E97729B3365">
    <w:name w:val="EC5505684CC342D8A9E75E97729B3365"/>
  </w:style>
  <w:style w:type="paragraph" w:customStyle="1" w:styleId="0446C752335F46678D0229ADC43A4C63">
    <w:name w:val="0446C752335F46678D0229ADC43A4C63"/>
  </w:style>
  <w:style w:type="paragraph" w:customStyle="1" w:styleId="E749DA27EE6D436BBC9037C79E54D942">
    <w:name w:val="E749DA27EE6D436BBC9037C79E54D942"/>
  </w:style>
  <w:style w:type="paragraph" w:customStyle="1" w:styleId="69742A6D71924B80953BB98552340217">
    <w:name w:val="69742A6D71924B80953BB98552340217"/>
  </w:style>
  <w:style w:type="paragraph" w:customStyle="1" w:styleId="616A2F0FC26E4068824DF2627C7B2787">
    <w:name w:val="616A2F0FC26E4068824DF2627C7B2787"/>
  </w:style>
  <w:style w:type="paragraph" w:customStyle="1" w:styleId="2AB2A0A82C4F4D5ABAC648B3C8C52C26">
    <w:name w:val="2AB2A0A82C4F4D5ABAC648B3C8C52C2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2134BF6166A4CC2A5A25D11D1CE9D45">
    <w:name w:val="62134BF6166A4CC2A5A25D11D1CE9D45"/>
  </w:style>
  <w:style w:type="paragraph" w:customStyle="1" w:styleId="56EE74FED7FD40C1A4BF68DFF6A8E6FB">
    <w:name w:val="56EE74FED7FD40C1A4BF68DFF6A8E6FB"/>
  </w:style>
  <w:style w:type="paragraph" w:customStyle="1" w:styleId="E27DF86C1B8C4FC4A905B7B9EF7438B5">
    <w:name w:val="E27DF86C1B8C4FC4A905B7B9EF7438B5"/>
  </w:style>
  <w:style w:type="paragraph" w:customStyle="1" w:styleId="C1900C09A71A44BDBCDA595591415D66">
    <w:name w:val="C1900C09A71A44BDBCDA595591415D66"/>
  </w:style>
  <w:style w:type="paragraph" w:customStyle="1" w:styleId="C65AB6C27DD54B49BD62DAA22D5E455D">
    <w:name w:val="C65AB6C27DD54B49BD62DAA22D5E455D"/>
  </w:style>
  <w:style w:type="paragraph" w:customStyle="1" w:styleId="04BA554AD67149FD97B7ECCC96ADA9BA">
    <w:name w:val="04BA554AD67149FD97B7ECCC96ADA9BA"/>
  </w:style>
  <w:style w:type="paragraph" w:customStyle="1" w:styleId="CBCFB3F1A9FD493F95629A3DCD3E4080">
    <w:name w:val="CBCFB3F1A9FD493F95629A3DCD3E4080"/>
  </w:style>
  <w:style w:type="paragraph" w:customStyle="1" w:styleId="D1BD35BD91554802AA9B4992CDBDC8B4">
    <w:name w:val="D1BD35BD91554802AA9B4992CDBDC8B4"/>
  </w:style>
  <w:style w:type="paragraph" w:customStyle="1" w:styleId="A07C3CF676CA4E2085D76655A9272B1C">
    <w:name w:val="A07C3CF676CA4E2085D76655A9272B1C"/>
  </w:style>
  <w:style w:type="paragraph" w:customStyle="1" w:styleId="337B79FC1362480FB711899BC19F2EB5">
    <w:name w:val="337B79FC1362480FB711899BC19F2EB5"/>
  </w:style>
  <w:style w:type="paragraph" w:customStyle="1" w:styleId="68F2881B54CD4869ADCF8B18DF858858">
    <w:name w:val="68F2881B54CD4869ADCF8B18DF858858"/>
  </w:style>
  <w:style w:type="paragraph" w:customStyle="1" w:styleId="4228682DC59943359D6F83CF5A1C4CEA">
    <w:name w:val="4228682DC59943359D6F83CF5A1C4CEA"/>
  </w:style>
  <w:style w:type="paragraph" w:customStyle="1" w:styleId="4541CB2522004DAC841DF33629F8079E">
    <w:name w:val="4541CB2522004DAC841DF33629F8079E"/>
  </w:style>
  <w:style w:type="paragraph" w:customStyle="1" w:styleId="7D95AC083EC848FC8A38858161E8B4C3">
    <w:name w:val="7D95AC083EC848FC8A38858161E8B4C3"/>
  </w:style>
  <w:style w:type="paragraph" w:customStyle="1" w:styleId="BE2106CC459A4948A3923758DAD87537">
    <w:name w:val="BE2106CC459A4948A3923758DAD87537"/>
  </w:style>
  <w:style w:type="paragraph" w:customStyle="1" w:styleId="8A8C87808FB741FBA23D959A04753E89">
    <w:name w:val="8A8C87808FB741FBA23D959A04753E89"/>
  </w:style>
  <w:style w:type="paragraph" w:customStyle="1" w:styleId="2EE7E4A3C6724ED081A0ECF6378DBB3B">
    <w:name w:val="2EE7E4A3C6724ED081A0ECF6378DBB3B"/>
  </w:style>
  <w:style w:type="paragraph" w:customStyle="1" w:styleId="D685C9FD06F448ADAACA12F89380CD28">
    <w:name w:val="D685C9FD06F448ADAACA12F89380CD28"/>
  </w:style>
  <w:style w:type="paragraph" w:customStyle="1" w:styleId="FAFA6B7448CC46469E7B055DB5B178E3">
    <w:name w:val="FAFA6B7448CC46469E7B055DB5B178E3"/>
  </w:style>
  <w:style w:type="paragraph" w:customStyle="1" w:styleId="D7A2C94E83AB4C8FAD0891897B024D24">
    <w:name w:val="D7A2C94E83AB4C8FAD0891897B024D24"/>
  </w:style>
  <w:style w:type="paragraph" w:customStyle="1" w:styleId="52C2335EAEED49FEA2D786D8E15E1B7E">
    <w:name w:val="52C2335EAEED49FEA2D786D8E15E1B7E"/>
  </w:style>
  <w:style w:type="paragraph" w:customStyle="1" w:styleId="A3EE7BC9CBA34CA28FF72B27993E6850">
    <w:name w:val="A3EE7BC9CBA34CA28FF72B27993E6850"/>
  </w:style>
  <w:style w:type="paragraph" w:customStyle="1" w:styleId="3DD9232E010B44E989E675EF55477008">
    <w:name w:val="3DD9232E010B44E989E675EF55477008"/>
  </w:style>
  <w:style w:type="paragraph" w:customStyle="1" w:styleId="480B149586FD47B78E164B11B3B8EEF9">
    <w:name w:val="480B149586FD47B78E164B11B3B8EEF9"/>
  </w:style>
  <w:style w:type="paragraph" w:customStyle="1" w:styleId="2EE9F97D63A74B94B4B0B8E8A3B057F7">
    <w:name w:val="2EE9F97D63A74B94B4B0B8E8A3B057F7"/>
  </w:style>
  <w:style w:type="paragraph" w:customStyle="1" w:styleId="D2F18C8A749340B68A626384D6F1A1A7">
    <w:name w:val="D2F18C8A749340B68A626384D6F1A1A7"/>
  </w:style>
  <w:style w:type="paragraph" w:customStyle="1" w:styleId="96989B7EE0774F1E9942BDE5D3046EAB">
    <w:name w:val="96989B7EE0774F1E9942BDE5D3046EAB"/>
  </w:style>
  <w:style w:type="paragraph" w:customStyle="1" w:styleId="68CB65EF4A32420C80B7DB3B57D0399A">
    <w:name w:val="68CB65EF4A32420C80B7DB3B57D0399A"/>
  </w:style>
  <w:style w:type="paragraph" w:customStyle="1" w:styleId="1FE600A3177F4C65985C5910E9B2720A">
    <w:name w:val="1FE600A3177F4C65985C5910E9B2720A"/>
  </w:style>
  <w:style w:type="paragraph" w:customStyle="1" w:styleId="6C1C8FA9B6C248C98B09E2CD1FD528F2">
    <w:name w:val="6C1C8FA9B6C248C98B09E2CD1FD528F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B3AB776A80B4A6B9D33CD087598980E">
    <w:name w:val="2B3AB776A80B4A6B9D33CD087598980E"/>
  </w:style>
  <w:style w:type="paragraph" w:customStyle="1" w:styleId="7F01C86F023D4139A0B71F790F401BA3">
    <w:name w:val="7F01C86F023D4139A0B71F790F401BA3"/>
    <w:rsid w:val="00386D20"/>
  </w:style>
  <w:style w:type="paragraph" w:customStyle="1" w:styleId="2D4E7475460846D2BCF12E08FBDBDB6D">
    <w:name w:val="2D4E7475460846D2BCF12E08FBDBDB6D"/>
    <w:rsid w:val="00386D20"/>
  </w:style>
  <w:style w:type="paragraph" w:customStyle="1" w:styleId="4B240052A46841DF8532C99B3DA3972F">
    <w:name w:val="4B240052A46841DF8532C99B3DA3972F"/>
    <w:rsid w:val="00386D20"/>
  </w:style>
  <w:style w:type="paragraph" w:customStyle="1" w:styleId="BB4EF17AF01E41F1B3D85DBDC97A3F44">
    <w:name w:val="BB4EF17AF01E41F1B3D85DBDC97A3F44"/>
    <w:rsid w:val="00386D20"/>
  </w:style>
  <w:style w:type="paragraph" w:customStyle="1" w:styleId="3AE601B7B92E4EEA8E7E0E697148FC76">
    <w:name w:val="3AE601B7B92E4EEA8E7E0E697148FC76"/>
    <w:rsid w:val="00386D20"/>
  </w:style>
  <w:style w:type="paragraph" w:customStyle="1" w:styleId="D40B278CC9ED4092A35E0B010D388F5F">
    <w:name w:val="D40B278CC9ED4092A35E0B010D388F5F"/>
    <w:rsid w:val="00386D20"/>
  </w:style>
  <w:style w:type="paragraph" w:customStyle="1" w:styleId="F7B52F88878B4362B00F46C66B3E55B4">
    <w:name w:val="F7B52F88878B4362B00F46C66B3E55B4"/>
    <w:rsid w:val="00386D20"/>
  </w:style>
  <w:style w:type="paragraph" w:customStyle="1" w:styleId="A763B96315BD446DBB0A2ECE249C5E8A">
    <w:name w:val="A763B96315BD446DBB0A2ECE249C5E8A"/>
    <w:rsid w:val="00386D20"/>
  </w:style>
  <w:style w:type="paragraph" w:customStyle="1" w:styleId="3C03A2F3A822497AB62924D73D62D13F">
    <w:name w:val="3C03A2F3A822497AB62924D73D62D13F"/>
    <w:rsid w:val="00386D20"/>
  </w:style>
  <w:style w:type="paragraph" w:customStyle="1" w:styleId="7E7B9736B2014085B3306CAFB99F56D2">
    <w:name w:val="7E7B9736B2014085B3306CAFB99F56D2"/>
    <w:rsid w:val="00386D20"/>
  </w:style>
  <w:style w:type="paragraph" w:customStyle="1" w:styleId="4FEBE5E68CC1422596370F45AA80785B">
    <w:name w:val="4FEBE5E68CC1422596370F45AA80785B"/>
    <w:rsid w:val="00386D20"/>
  </w:style>
  <w:style w:type="paragraph" w:customStyle="1" w:styleId="3C1F1D427A3B4B5D990EAC3100D82C6F">
    <w:name w:val="3C1F1D427A3B4B5D990EAC3100D82C6F"/>
    <w:rsid w:val="00386D20"/>
  </w:style>
  <w:style w:type="paragraph" w:customStyle="1" w:styleId="82A3621B948E49AF8DE408E0420D19F6">
    <w:name w:val="82A3621B948E49AF8DE408E0420D19F6"/>
    <w:rsid w:val="00386D20"/>
  </w:style>
  <w:style w:type="paragraph" w:customStyle="1" w:styleId="958D737317384966A203DFE9FAF9518B">
    <w:name w:val="958D737317384966A203DFE9FAF9518B"/>
    <w:rsid w:val="00386D20"/>
  </w:style>
  <w:style w:type="paragraph" w:customStyle="1" w:styleId="CEBE93370C974FBCBBD48825E2DB2529">
    <w:name w:val="CEBE93370C974FBCBBD48825E2DB2529"/>
    <w:rsid w:val="00386D20"/>
  </w:style>
  <w:style w:type="paragraph" w:customStyle="1" w:styleId="0E84AE692876479880484E6BB4B5FC00">
    <w:name w:val="0E84AE692876479880484E6BB4B5FC00"/>
    <w:rsid w:val="00386D20"/>
  </w:style>
  <w:style w:type="paragraph" w:customStyle="1" w:styleId="68B9F6DAA9BE411888D9886F900AD653">
    <w:name w:val="68B9F6DAA9BE411888D9886F900AD653"/>
    <w:rsid w:val="00AF2553"/>
  </w:style>
  <w:style w:type="paragraph" w:customStyle="1" w:styleId="7D2361DDCF184A36A2A61CBCF34459B2">
    <w:name w:val="7D2361DDCF184A36A2A61CBCF34459B2"/>
    <w:rsid w:val="00AF2553"/>
  </w:style>
  <w:style w:type="paragraph" w:customStyle="1" w:styleId="2244D4A99D824DCB89D187E3E505653B">
    <w:name w:val="2244D4A99D824DCB89D187E3E505653B"/>
    <w:rsid w:val="00AF2553"/>
  </w:style>
  <w:style w:type="paragraph" w:customStyle="1" w:styleId="DFEDBA2F3CF74747BD4F67CB930CB542">
    <w:name w:val="DFEDBA2F3CF74747BD4F67CB930CB542"/>
    <w:rsid w:val="00AF2553"/>
  </w:style>
  <w:style w:type="paragraph" w:customStyle="1" w:styleId="26FBD2BE59DF4C69AAF72B9886B0FCCE">
    <w:name w:val="26FBD2BE59DF4C69AAF72B9886B0FCCE"/>
    <w:rsid w:val="00AF2553"/>
  </w:style>
  <w:style w:type="paragraph" w:customStyle="1" w:styleId="776E1F647D8342608A87EE186A6A4ECC">
    <w:name w:val="776E1F647D8342608A87EE186A6A4ECC"/>
    <w:rsid w:val="00AF2553"/>
  </w:style>
  <w:style w:type="paragraph" w:customStyle="1" w:styleId="06DB79BE4D444CD59C2C8591F20348E8">
    <w:name w:val="06DB79BE4D444CD59C2C8591F20348E8"/>
    <w:rsid w:val="00AF2553"/>
  </w:style>
  <w:style w:type="paragraph" w:customStyle="1" w:styleId="F7CA15634A3B46E2B8CBF1ADF0A7DC17">
    <w:name w:val="F7CA15634A3B46E2B8CBF1ADF0A7DC17"/>
    <w:rsid w:val="00AF2553"/>
  </w:style>
  <w:style w:type="paragraph" w:customStyle="1" w:styleId="F103D130D401458B88C28C68521672F7">
    <w:name w:val="F103D130D401458B88C28C68521672F7"/>
    <w:rsid w:val="00AF2553"/>
  </w:style>
  <w:style w:type="paragraph" w:customStyle="1" w:styleId="B6CAA421988D4AA2A52FB224E400077B">
    <w:name w:val="B6CAA421988D4AA2A52FB224E400077B"/>
    <w:rsid w:val="00AF2553"/>
  </w:style>
  <w:style w:type="paragraph" w:customStyle="1" w:styleId="A7E625D5BB8F464098C09F1B8430DC01">
    <w:name w:val="A7E625D5BB8F464098C09F1B8430DC01"/>
    <w:rsid w:val="00AF2553"/>
  </w:style>
  <w:style w:type="paragraph" w:customStyle="1" w:styleId="BFE2249E79564749877F8027C34AC7C6">
    <w:name w:val="BFE2249E79564749877F8027C34AC7C6"/>
    <w:rsid w:val="00AF2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2023-02-11T08:38:00Z</dcterms:created>
  <dcterms:modified xsi:type="dcterms:W3CDTF">2023-02-11T08:56:00Z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